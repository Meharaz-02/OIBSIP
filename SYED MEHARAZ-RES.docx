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33"/>
        <w:gridCol w:w="704"/>
        <w:gridCol w:w="6353"/>
      </w:tblGrid>
      <w:tr w:rsidR="001B2ABD" w14:paraId="3BCC4621" w14:textId="77777777" w:rsidTr="0084396A">
        <w:trPr>
          <w:trHeight w:val="6037"/>
        </w:trPr>
        <w:tc>
          <w:tcPr>
            <w:tcW w:w="3533" w:type="dxa"/>
            <w:vAlign w:val="bottom"/>
          </w:tcPr>
          <w:p w14:paraId="0448A161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B6F6FB5" wp14:editId="52A28F56">
                      <wp:extent cx="1938655" cy="2933700"/>
                      <wp:effectExtent l="19050" t="19050" r="42545" b="3810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8655" cy="29337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/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86462B5" id="Oval 2" o:spid="_x0000_s1026" alt="Title: Professional Headshot of Man" style="width:152.65pt;height:2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" strokecolor="#94b6d2 [3204]" strokeweight="5pt">
                      <v:fill r:id="rId8" o:title="" recolor="t" rotate="t" type="frame"/>
                      <v:stroke joinstyle="miter"/>
                      <v:textbox style="mso-fit-shape-to-text: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4" w:type="dxa"/>
          </w:tcPr>
          <w:p w14:paraId="7163B49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353" w:type="dxa"/>
            <w:vAlign w:val="bottom"/>
          </w:tcPr>
          <w:p w14:paraId="1914FBF3" w14:textId="77777777" w:rsidR="001B2ABD" w:rsidRDefault="004B37A6" w:rsidP="001B2ABD">
            <w:pPr>
              <w:pStyle w:val="Title"/>
            </w:pPr>
            <w:r>
              <w:t>SyED MEHARAZ</w:t>
            </w:r>
          </w:p>
          <w:p w14:paraId="55125824" w14:textId="46699B20" w:rsidR="001B2ABD" w:rsidRDefault="001B2ABD" w:rsidP="001B2ABD">
            <w:pPr>
              <w:pStyle w:val="Subtitle"/>
            </w:pPr>
          </w:p>
        </w:tc>
      </w:tr>
      <w:tr w:rsidR="001B2ABD" w14:paraId="1354EEFE" w14:textId="77777777" w:rsidTr="0084396A">
        <w:trPr>
          <w:trHeight w:val="14435"/>
        </w:trPr>
        <w:tc>
          <w:tcPr>
            <w:tcW w:w="3533" w:type="dxa"/>
          </w:tcPr>
          <w:p w14:paraId="26AB2CCB" w14:textId="77777777" w:rsidR="00036450" w:rsidRDefault="00036450" w:rsidP="002252EF">
            <w:pPr>
              <w:pStyle w:val="Heading3"/>
            </w:pPr>
          </w:p>
          <w:p w14:paraId="0FE22232" w14:textId="77777777" w:rsidR="00036450" w:rsidRDefault="00036450" w:rsidP="00036450"/>
          <w:sdt>
            <w:sdtPr>
              <w:id w:val="-1954003311"/>
              <w:placeholder>
                <w:docPart w:val="BD33860E8AF849D59B0F1AA749B1AB1E"/>
              </w:placeholder>
              <w:temporary/>
              <w:showingPlcHdr/>
              <w15:appearance w15:val="hidden"/>
            </w:sdtPr>
            <w:sdtContent>
              <w:p w14:paraId="71467F59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B105CA7D940C4113AF5D9365CC6927BB"/>
              </w:placeholder>
              <w:temporary/>
              <w:showingPlcHdr/>
              <w15:appearance w15:val="hidden"/>
            </w:sdtPr>
            <w:sdtContent>
              <w:p w14:paraId="38907976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19906EB9" w14:textId="77777777" w:rsidR="004D3011" w:rsidRDefault="004B37A6" w:rsidP="004D3011">
            <w:r>
              <w:t>7075667326</w:t>
            </w:r>
          </w:p>
          <w:p w14:paraId="54F4744A" w14:textId="77777777" w:rsidR="004D3011" w:rsidRPr="004D3011" w:rsidRDefault="004D3011" w:rsidP="004D3011"/>
          <w:sdt>
            <w:sdtPr>
              <w:id w:val="67859272"/>
              <w:placeholder>
                <w:docPart w:val="A0C00E4E0D584C8F85F57E1F289EF5EF"/>
              </w:placeholder>
              <w:temporary/>
              <w:showingPlcHdr/>
              <w15:appearance w15:val="hidden"/>
            </w:sdtPr>
            <w:sdtContent>
              <w:p w14:paraId="411E26DB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3CC56F95" w14:textId="00EC1711" w:rsidR="004D3011" w:rsidRDefault="004B37A6" w:rsidP="004D3011">
            <w:r w:rsidRPr="00017C2C">
              <w:rPr>
                <w:color w:val="548AB7" w:themeColor="accent1" w:themeShade="BF"/>
              </w:rPr>
              <w:t>LinkedIn</w:t>
            </w:r>
            <w:r>
              <w:t xml:space="preserve">: </w:t>
            </w:r>
            <w:hyperlink r:id="rId9" w:history="1">
              <w:r w:rsidR="00272C1C" w:rsidRPr="005D2C19">
                <w:rPr>
                  <w:rStyle w:val="Hyperlink"/>
                </w:rPr>
                <w:t>https://www.linkedin.com/in/meharaz-syed-b55bb6207</w:t>
              </w:r>
            </w:hyperlink>
          </w:p>
          <w:p w14:paraId="75DD99B3" w14:textId="77777777" w:rsidR="00272C1C" w:rsidRDefault="00272C1C" w:rsidP="004D3011"/>
          <w:p w14:paraId="7D5680AA" w14:textId="77777777" w:rsidR="004D3011" w:rsidRDefault="004D3011" w:rsidP="004D3011"/>
          <w:sdt>
            <w:sdtPr>
              <w:id w:val="-240260293"/>
              <w:placeholder>
                <w:docPart w:val="E059109F17BA49FC9A3102629772CE51"/>
              </w:placeholder>
              <w:temporary/>
              <w:showingPlcHdr/>
              <w15:appearance w15:val="hidden"/>
            </w:sdtPr>
            <w:sdtContent>
              <w:p w14:paraId="7A92FC48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3E5402D" w14:textId="7C6EB4EC" w:rsidR="00036450" w:rsidRDefault="00000000" w:rsidP="004D3011">
            <w:hyperlink r:id="rId10" w:history="1">
              <w:r w:rsidR="00272C1C" w:rsidRPr="005D2C19">
                <w:rPr>
                  <w:rStyle w:val="Hyperlink"/>
                </w:rPr>
                <w:t>s.meharazmehair@gmail.com</w:t>
              </w:r>
            </w:hyperlink>
          </w:p>
          <w:p w14:paraId="0BC2A9D2" w14:textId="77777777" w:rsidR="00272C1C" w:rsidRPr="00E4381A" w:rsidRDefault="00272C1C" w:rsidP="004D3011">
            <w:pPr>
              <w:rPr>
                <w:rStyle w:val="Hyperlink"/>
              </w:rPr>
            </w:pP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99CD2B28A1CE4172B9D4641EF0622BC7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3CDBFF73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5EE3B76A" w14:textId="54F6979F" w:rsidR="004D3011" w:rsidRDefault="004B37A6" w:rsidP="00272C1C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Craft Works</w:t>
            </w:r>
          </w:p>
          <w:p w14:paraId="61005923" w14:textId="77777777" w:rsidR="004D3011" w:rsidRDefault="004B37A6" w:rsidP="00272C1C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Cooking</w:t>
            </w:r>
          </w:p>
          <w:p w14:paraId="656888AD" w14:textId="77777777" w:rsidR="004D3011" w:rsidRDefault="004B37A6" w:rsidP="00272C1C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Reading Books</w:t>
            </w:r>
          </w:p>
          <w:p w14:paraId="149A87C4" w14:textId="48215017" w:rsidR="00272C1C" w:rsidRDefault="00272C1C" w:rsidP="00272C1C">
            <w:pPr>
              <w:pStyle w:val="ListParagraph"/>
              <w:ind w:leftChars="0" w:left="360"/>
            </w:pPr>
          </w:p>
          <w:p w14:paraId="76504370" w14:textId="77777777" w:rsidR="0084396A" w:rsidRDefault="0084396A" w:rsidP="004D3011"/>
          <w:p w14:paraId="003823CA" w14:textId="77777777" w:rsidR="004D3011" w:rsidRPr="004D3011" w:rsidRDefault="004D3011" w:rsidP="004D3011"/>
        </w:tc>
        <w:tc>
          <w:tcPr>
            <w:tcW w:w="704" w:type="dxa"/>
          </w:tcPr>
          <w:p w14:paraId="04C1B8D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353" w:type="dxa"/>
          </w:tcPr>
          <w:sdt>
            <w:sdtPr>
              <w:id w:val="1049110328"/>
              <w:placeholder>
                <w:docPart w:val="AA532EC0D6174FEDB7EAEDE8DFBCF61A"/>
              </w:placeholder>
              <w:temporary/>
              <w:showingPlcHdr/>
              <w15:appearance w15:val="hidden"/>
            </w:sdtPr>
            <w:sdtContent>
              <w:p w14:paraId="16DD4D14" w14:textId="649C9D22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47A0801" w14:textId="3852A0FB" w:rsidR="00206CE1" w:rsidRDefault="00946A35" w:rsidP="00206CE1">
            <w:pPr>
              <w:pStyle w:val="Heading4"/>
              <w:numPr>
                <w:ilvl w:val="0"/>
                <w:numId w:val="3"/>
              </w:numPr>
              <w:rPr>
                <w:b w:val="0"/>
                <w:bCs/>
                <w:sz w:val="22"/>
              </w:rPr>
            </w:pPr>
            <w:proofErr w:type="gramStart"/>
            <w:r>
              <w:rPr>
                <w:sz w:val="22"/>
              </w:rPr>
              <w:t>Secondary(</w:t>
            </w:r>
            <w:proofErr w:type="gramEnd"/>
            <w:r>
              <w:rPr>
                <w:sz w:val="22"/>
              </w:rPr>
              <w:t>High School)</w:t>
            </w:r>
            <w:r w:rsidR="00206CE1">
              <w:rPr>
                <w:sz w:val="22"/>
              </w:rPr>
              <w:t xml:space="preserve"> </w:t>
            </w:r>
            <w:r w:rsidR="00206CE1" w:rsidRPr="00206CE1">
              <w:rPr>
                <w:b w:val="0"/>
                <w:bCs/>
                <w:sz w:val="22"/>
              </w:rPr>
              <w:t xml:space="preserve">from </w:t>
            </w:r>
            <w:r w:rsidR="004B37A6" w:rsidRPr="00206CE1">
              <w:rPr>
                <w:b w:val="0"/>
                <w:bCs/>
                <w:sz w:val="22"/>
              </w:rPr>
              <w:t>Narayana Group of Schools English Medium</w:t>
            </w:r>
            <w:r w:rsidR="00206CE1">
              <w:rPr>
                <w:b w:val="0"/>
                <w:bCs/>
                <w:sz w:val="22"/>
              </w:rPr>
              <w:t>- Kurnool</w:t>
            </w:r>
          </w:p>
          <w:p w14:paraId="5AAE6AB2" w14:textId="7040225A" w:rsidR="00206CE1" w:rsidRPr="00206CE1" w:rsidRDefault="00206CE1" w:rsidP="00206CE1">
            <w:pPr>
              <w:pStyle w:val="Heading4"/>
              <w:ind w:left="36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   </w:t>
            </w:r>
            <w:r w:rsidR="004B37A6" w:rsidRPr="00206CE1">
              <w:rPr>
                <w:b w:val="0"/>
                <w:bCs/>
              </w:rPr>
              <w:t>2018</w:t>
            </w:r>
          </w:p>
          <w:p w14:paraId="353D62C9" w14:textId="0B24595E" w:rsidR="004B37A6" w:rsidRDefault="00206CE1" w:rsidP="00036450">
            <w:r>
              <w:t xml:space="preserve">              </w:t>
            </w:r>
            <w:r w:rsidR="004B37A6">
              <w:t>GP</w:t>
            </w:r>
            <w:r w:rsidR="00946A35">
              <w:t>A</w:t>
            </w:r>
            <w:r w:rsidR="006E5D13">
              <w:t>: 9.5/10</w:t>
            </w:r>
          </w:p>
          <w:p w14:paraId="0F0391AA" w14:textId="77777777" w:rsidR="00036450" w:rsidRDefault="00036450" w:rsidP="00036450"/>
          <w:p w14:paraId="16F7D5AA" w14:textId="65191518" w:rsidR="00036450" w:rsidRPr="00206CE1" w:rsidRDefault="00206CE1" w:rsidP="00206CE1">
            <w:pPr>
              <w:pStyle w:val="Heading4"/>
              <w:numPr>
                <w:ilvl w:val="0"/>
                <w:numId w:val="3"/>
              </w:numPr>
              <w:rPr>
                <w:b w:val="0"/>
                <w:bCs/>
                <w:sz w:val="22"/>
              </w:rPr>
            </w:pPr>
            <w:proofErr w:type="gramStart"/>
            <w:r>
              <w:rPr>
                <w:sz w:val="22"/>
              </w:rPr>
              <w:t>Intermediate(</w:t>
            </w:r>
            <w:proofErr w:type="gramEnd"/>
            <w:r>
              <w:rPr>
                <w:sz w:val="22"/>
              </w:rPr>
              <w:t xml:space="preserve">MPC) </w:t>
            </w:r>
            <w:r w:rsidRPr="00206CE1">
              <w:rPr>
                <w:b w:val="0"/>
                <w:bCs/>
                <w:sz w:val="22"/>
              </w:rPr>
              <w:t xml:space="preserve">from </w:t>
            </w:r>
            <w:r w:rsidR="006E5D13" w:rsidRPr="00206CE1">
              <w:rPr>
                <w:b w:val="0"/>
                <w:bCs/>
                <w:sz w:val="22"/>
              </w:rPr>
              <w:t>Narayana Junior College of Women</w:t>
            </w:r>
            <w:r>
              <w:rPr>
                <w:b w:val="0"/>
                <w:bCs/>
                <w:sz w:val="22"/>
              </w:rPr>
              <w:t>-Kurnool</w:t>
            </w:r>
          </w:p>
          <w:p w14:paraId="3CCCA95C" w14:textId="1E657402" w:rsidR="006E5D13" w:rsidRPr="006E5D13" w:rsidRDefault="00206CE1" w:rsidP="006E5D13">
            <w:r>
              <w:t xml:space="preserve">               </w:t>
            </w:r>
            <w:r w:rsidR="006E5D13">
              <w:t>2018-2020</w:t>
            </w:r>
          </w:p>
          <w:p w14:paraId="1289F6A8" w14:textId="50315805" w:rsidR="006E5D13" w:rsidRDefault="00206CE1" w:rsidP="006E5D13">
            <w:r>
              <w:t xml:space="preserve">              </w:t>
            </w:r>
            <w:r w:rsidR="006E5D13">
              <w:t>GPA:9.8/10</w:t>
            </w:r>
          </w:p>
          <w:p w14:paraId="66B404AE" w14:textId="77777777" w:rsidR="00206CE1" w:rsidRDefault="00206CE1" w:rsidP="00206CE1">
            <w:pPr>
              <w:pStyle w:val="ListParagraph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Degree-Bachelor of Technology </w:t>
            </w:r>
            <w:r w:rsidRPr="00206CE1">
              <w:rPr>
                <w:sz w:val="22"/>
              </w:rPr>
              <w:t xml:space="preserve">from </w:t>
            </w:r>
            <w:r w:rsidR="00946A35" w:rsidRPr="00206CE1">
              <w:rPr>
                <w:sz w:val="22"/>
              </w:rPr>
              <w:t xml:space="preserve">Ravindra College of Engineering </w:t>
            </w:r>
            <w:proofErr w:type="gramStart"/>
            <w:r w:rsidR="00946A35" w:rsidRPr="00206CE1">
              <w:rPr>
                <w:sz w:val="22"/>
              </w:rPr>
              <w:t>For</w:t>
            </w:r>
            <w:proofErr w:type="gramEnd"/>
            <w:r w:rsidR="00946A35" w:rsidRPr="00206CE1">
              <w:rPr>
                <w:sz w:val="22"/>
              </w:rPr>
              <w:t xml:space="preserve"> Women </w:t>
            </w:r>
          </w:p>
          <w:p w14:paraId="0B3BBB31" w14:textId="77777777" w:rsidR="00206CE1" w:rsidRDefault="00946A35" w:rsidP="00206CE1">
            <w:pPr>
              <w:pStyle w:val="ListParagraph"/>
              <w:ind w:leftChars="0" w:left="720"/>
            </w:pPr>
            <w:r>
              <w:t>2020-2024</w:t>
            </w:r>
          </w:p>
          <w:p w14:paraId="278319EA" w14:textId="49638D97" w:rsidR="00946A35" w:rsidRPr="00206CE1" w:rsidRDefault="00946A35" w:rsidP="00206CE1">
            <w:pPr>
              <w:pStyle w:val="ListParagraph"/>
              <w:ind w:leftChars="0" w:left="720"/>
              <w:rPr>
                <w:sz w:val="22"/>
              </w:rPr>
            </w:pPr>
            <w:r>
              <w:t>GPA: 8.4/10(2023-present)</w:t>
            </w:r>
          </w:p>
          <w:p w14:paraId="51C84267" w14:textId="638ABF9B" w:rsidR="00036450" w:rsidRDefault="006E5D13" w:rsidP="00036450">
            <w:pPr>
              <w:pStyle w:val="Heading2"/>
            </w:pPr>
            <w:r>
              <w:t xml:space="preserve"> experience </w:t>
            </w:r>
          </w:p>
          <w:p w14:paraId="35847F4C" w14:textId="77777777" w:rsidR="00206CE1" w:rsidRDefault="00206CE1" w:rsidP="004D3011">
            <w:pPr>
              <w:rPr>
                <w:rFonts w:ascii="SamsungOne 400" w:hAnsi="SamsungOne 400"/>
                <w:color w:val="808080" w:themeColor="background1" w:themeShade="80"/>
                <w:sz w:val="22"/>
              </w:rPr>
            </w:pPr>
            <w:r>
              <w:rPr>
                <w:rFonts w:ascii="SamsungOne 400" w:hAnsi="SamsungOne 400"/>
                <w:color w:val="808080" w:themeColor="background1" w:themeShade="80"/>
                <w:sz w:val="22"/>
              </w:rPr>
              <w:t>INTERNSHIP</w:t>
            </w:r>
          </w:p>
          <w:p w14:paraId="36E0BCC0" w14:textId="745D812C" w:rsidR="0035508C" w:rsidRPr="0035508C" w:rsidRDefault="00206CE1" w:rsidP="0035508C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>Internship: Web Development Intern.</w:t>
            </w:r>
          </w:p>
          <w:p w14:paraId="118E9744" w14:textId="3AFC1925" w:rsidR="0035508C" w:rsidRPr="0035508C" w:rsidRDefault="00206CE1" w:rsidP="0035508C">
            <w:pPr>
              <w:pStyle w:val="ListParagraph"/>
              <w:ind w:leftChars="0"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 xml:space="preserve"> Company: Oasis </w:t>
            </w:r>
            <w:proofErr w:type="spellStart"/>
            <w:r w:rsidRPr="0035508C">
              <w:rPr>
                <w:rFonts w:ascii="Times New Roman" w:hAnsi="Times New Roman" w:cs="Times New Roman"/>
                <w:sz w:val="24"/>
                <w:szCs w:val="24"/>
              </w:rPr>
              <w:t>Infobyte</w:t>
            </w:r>
            <w:proofErr w:type="spellEnd"/>
            <w:r w:rsidRPr="003550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4B9C372" w14:textId="231A1749" w:rsidR="0035508C" w:rsidRPr="0035508C" w:rsidRDefault="00206CE1" w:rsidP="0035508C">
            <w:pPr>
              <w:pStyle w:val="ListParagraph"/>
              <w:ind w:leftChars="0"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 xml:space="preserve"> Dates: Mar 2023 – Apr 2023. </w:t>
            </w:r>
          </w:p>
          <w:p w14:paraId="01558BB5" w14:textId="6A8A55D1" w:rsidR="00206CE1" w:rsidRPr="0035508C" w:rsidRDefault="00206CE1" w:rsidP="0035508C">
            <w:pPr>
              <w:pStyle w:val="ListParagraph"/>
              <w:ind w:leftChars="0"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>Skills and Accomplishments: HTML, CSS, Basics of JS and Bootstrap</w:t>
            </w:r>
            <w:r w:rsidR="0035508C" w:rsidRPr="0035508C">
              <w:rPr>
                <w:rFonts w:ascii="Times New Roman" w:hAnsi="Times New Roman" w:cs="Times New Roman"/>
                <w:sz w:val="24"/>
                <w:szCs w:val="24"/>
              </w:rPr>
              <w:t xml:space="preserve"> Frameworks</w:t>
            </w:r>
          </w:p>
          <w:p w14:paraId="5293DD1C" w14:textId="698E1D3E" w:rsidR="00206CE1" w:rsidRPr="0035508C" w:rsidRDefault="00206CE1" w:rsidP="00206CE1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>Internship: Salesforce Developer Virtual intern</w:t>
            </w:r>
          </w:p>
          <w:p w14:paraId="1201FE7C" w14:textId="379B4333" w:rsidR="0035508C" w:rsidRPr="0035508C" w:rsidRDefault="00206CE1" w:rsidP="00206CE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 xml:space="preserve">      Company: Smart </w:t>
            </w:r>
            <w:proofErr w:type="spellStart"/>
            <w:r w:rsidRPr="0035508C">
              <w:rPr>
                <w:rFonts w:ascii="Times New Roman" w:hAnsi="Times New Roman" w:cs="Times New Roman"/>
                <w:sz w:val="24"/>
                <w:szCs w:val="24"/>
              </w:rPr>
              <w:t>Internz</w:t>
            </w:r>
            <w:proofErr w:type="spellEnd"/>
          </w:p>
          <w:p w14:paraId="1628F18D" w14:textId="0C04CBF0" w:rsidR="00206CE1" w:rsidRPr="0035508C" w:rsidRDefault="0035508C" w:rsidP="00206CE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206CE1" w:rsidRPr="0035508C">
              <w:rPr>
                <w:rFonts w:ascii="Times New Roman" w:hAnsi="Times New Roman" w:cs="Times New Roman"/>
                <w:sz w:val="24"/>
                <w:szCs w:val="24"/>
              </w:rPr>
              <w:t xml:space="preserve"> Dates: Aug 2022 – Oct 2022. </w:t>
            </w:r>
          </w:p>
          <w:p w14:paraId="306F29A1" w14:textId="2F1065B2" w:rsidR="00206CE1" w:rsidRDefault="00206CE1" w:rsidP="00206CE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 xml:space="preserve">      Skills and Accomplishments: Python, </w:t>
            </w:r>
            <w:proofErr w:type="spellStart"/>
            <w:r w:rsidRPr="0035508C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</w:p>
          <w:p w14:paraId="3E68052C" w14:textId="77777777" w:rsidR="0035508C" w:rsidRPr="0035508C" w:rsidRDefault="0035508C" w:rsidP="00206CE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84C2D" w14:textId="66ADB114" w:rsidR="006E5D13" w:rsidRPr="00D50989" w:rsidRDefault="006E5D13" w:rsidP="00206CE1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09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Data Analytics as a trainee, 04/02/2023 – 06/02/2023, my role was to understand the different type of data by using the software called Microsoft </w:t>
            </w:r>
            <w:proofErr w:type="spellStart"/>
            <w:r w:rsidRPr="00D509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PowerBi</w:t>
            </w:r>
            <w:proofErr w:type="spellEnd"/>
            <w:r w:rsidRPr="00D509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By the help many inbuilt tools I prepared a Walmart product sells, profits and many by bar, pie charts representation.</w:t>
            </w:r>
          </w:p>
          <w:p w14:paraId="4DBD92E0" w14:textId="77777777" w:rsidR="004D3011" w:rsidRDefault="004D3011" w:rsidP="00036450"/>
          <w:p w14:paraId="7CB86879" w14:textId="7D997541" w:rsidR="0084396A" w:rsidRPr="0084396A" w:rsidRDefault="0084396A" w:rsidP="0084396A">
            <w:pPr>
              <w:pStyle w:val="Heading2"/>
              <w:jc w:val="both"/>
            </w:pPr>
            <w:r>
              <w:t>technica</w:t>
            </w:r>
            <w:r w:rsidR="00946A35">
              <w:t>l Proficiency</w:t>
            </w:r>
          </w:p>
          <w:p w14:paraId="7D981342" w14:textId="6BB0EDA3" w:rsidR="00946A35" w:rsidRDefault="00946A35" w:rsidP="00946A35">
            <w:pPr>
              <w:pStyle w:val="ListParagraph"/>
              <w:ind w:leftChars="0" w:left="720"/>
            </w:pPr>
            <w:r w:rsidRPr="00B90CEF">
              <w:rPr>
                <w:noProof/>
                <w:color w:val="000000" w:themeColor="text1"/>
              </w:rPr>
              <w:drawing>
                <wp:anchor distT="0" distB="0" distL="114300" distR="114300" simplePos="0" relativeHeight="251658240" behindDoc="0" locked="0" layoutInCell="1" allowOverlap="1" wp14:anchorId="729A156C" wp14:editId="785929BB">
                  <wp:simplePos x="0" y="0"/>
                  <wp:positionH relativeFrom="column">
                    <wp:posOffset>-72666</wp:posOffset>
                  </wp:positionH>
                  <wp:positionV relativeFrom="paragraph">
                    <wp:posOffset>1270</wp:posOffset>
                  </wp:positionV>
                  <wp:extent cx="4186031" cy="1257300"/>
                  <wp:effectExtent l="0" t="0" r="0" b="0"/>
                  <wp:wrapThrough wrapText="bothSides">
                    <wp:wrapPolygon edited="0">
                      <wp:start x="5308" y="655"/>
                      <wp:lineTo x="3735" y="4582"/>
                      <wp:lineTo x="3932" y="6545"/>
                      <wp:lineTo x="492" y="7527"/>
                      <wp:lineTo x="393" y="9164"/>
                      <wp:lineTo x="4227" y="11782"/>
                      <wp:lineTo x="4030" y="16036"/>
                      <wp:lineTo x="4227" y="16364"/>
                      <wp:lineTo x="6193" y="17018"/>
                      <wp:lineTo x="14057" y="17018"/>
                      <wp:lineTo x="14155" y="11782"/>
                      <wp:lineTo x="13172" y="10145"/>
                      <wp:lineTo x="10813" y="6545"/>
                      <wp:lineTo x="17792" y="6545"/>
                      <wp:lineTo x="17792" y="4582"/>
                      <wp:lineTo x="11796" y="655"/>
                      <wp:lineTo x="5308" y="655"/>
                    </wp:wrapPolygon>
                  </wp:wrapThrough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anchor>
              </w:drawing>
            </w:r>
          </w:p>
          <w:p w14:paraId="36DE905C" w14:textId="77777777" w:rsidR="0084396A" w:rsidRPr="0084396A" w:rsidRDefault="0084396A" w:rsidP="00B12086">
            <w:pPr>
              <w:ind w:left="360"/>
            </w:pPr>
          </w:p>
        </w:tc>
      </w:tr>
      <w:tr w:rsidR="00206CE1" w14:paraId="0CE880B7" w14:textId="77777777" w:rsidTr="0084396A">
        <w:trPr>
          <w:trHeight w:val="14435"/>
        </w:trPr>
        <w:tc>
          <w:tcPr>
            <w:tcW w:w="3533" w:type="dxa"/>
          </w:tcPr>
          <w:p w14:paraId="1A830C15" w14:textId="77777777" w:rsidR="00206CE1" w:rsidRDefault="00206CE1" w:rsidP="002252EF">
            <w:pPr>
              <w:pStyle w:val="Heading3"/>
            </w:pPr>
          </w:p>
        </w:tc>
        <w:tc>
          <w:tcPr>
            <w:tcW w:w="704" w:type="dxa"/>
          </w:tcPr>
          <w:p w14:paraId="30732F30" w14:textId="77777777" w:rsidR="00206CE1" w:rsidRDefault="00206CE1" w:rsidP="000C45FF">
            <w:pPr>
              <w:tabs>
                <w:tab w:val="left" w:pos="990"/>
              </w:tabs>
            </w:pPr>
          </w:p>
        </w:tc>
        <w:tc>
          <w:tcPr>
            <w:tcW w:w="6353" w:type="dxa"/>
          </w:tcPr>
          <w:p w14:paraId="264BFD79" w14:textId="0FB1E0A2" w:rsidR="00206CE1" w:rsidRPr="0084396A" w:rsidRDefault="00206CE1" w:rsidP="00206CE1">
            <w:pPr>
              <w:pStyle w:val="Heading2"/>
              <w:jc w:val="both"/>
            </w:pPr>
          </w:p>
          <w:p w14:paraId="2D7D1349" w14:textId="77777777" w:rsidR="00206CE1" w:rsidRDefault="00206CE1" w:rsidP="00036450">
            <w:pPr>
              <w:pStyle w:val="Heading2"/>
            </w:pPr>
            <w:r>
              <w:t>Certifications</w:t>
            </w:r>
          </w:p>
          <w:p w14:paraId="699E1191" w14:textId="77777777" w:rsidR="00206CE1" w:rsidRPr="00206CE1" w:rsidRDefault="00206CE1" w:rsidP="00206CE1">
            <w:pPr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  <w:r w:rsidRPr="00206CE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1.</w:t>
            </w:r>
            <w:r w:rsidRPr="00206CE1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</w:rPr>
              <w:t>AWS Could Practitioner Essentials</w:t>
            </w:r>
            <w:r w:rsidRPr="00206CE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, AWS training and certification, 16/02/2023, describe how could works with different components, how server works, what actions we need to take when sever is breakdown.</w:t>
            </w:r>
          </w:p>
          <w:p w14:paraId="7014CE06" w14:textId="77777777" w:rsidR="00206CE1" w:rsidRPr="00206CE1" w:rsidRDefault="00206CE1" w:rsidP="00206CE1">
            <w:pPr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  <w:r w:rsidRPr="00206CE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2.</w:t>
            </w:r>
            <w:r w:rsidRPr="00206CE1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</w:rPr>
              <w:t>Cybersecurity Essentials course</w:t>
            </w:r>
            <w:r w:rsidRPr="00206CE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, Cisco Networking Academy,06/02/2023, describe the tactics, techniques and procedures used by cyber criminals.</w:t>
            </w:r>
          </w:p>
          <w:p w14:paraId="6930C106" w14:textId="77777777" w:rsidR="00206CE1" w:rsidRPr="00206CE1" w:rsidRDefault="00206CE1" w:rsidP="00206CE1">
            <w:pPr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  <w:r w:rsidRPr="00206CE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 xml:space="preserve">3. </w:t>
            </w:r>
            <w:r w:rsidRPr="00206CE1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</w:rPr>
              <w:t>Global Certification</w:t>
            </w:r>
            <w:r w:rsidRPr="00206CE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, Knowledge Solutions India,03/12/2022, learn latest skills.</w:t>
            </w:r>
          </w:p>
          <w:p w14:paraId="0E6A0555" w14:textId="77777777" w:rsidR="00206CE1" w:rsidRPr="00206CE1" w:rsidRDefault="00206CE1" w:rsidP="00206CE1">
            <w:pPr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  <w:r w:rsidRPr="00206CE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 xml:space="preserve">4. </w:t>
            </w:r>
            <w:r w:rsidRPr="00206CE1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</w:rPr>
              <w:t>AI-ML Virtual Internship, APCSHE</w:t>
            </w:r>
            <w:r w:rsidRPr="00206CE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-EduSkills,09/2022-11/2022.</w:t>
            </w:r>
          </w:p>
          <w:p w14:paraId="145B54EA" w14:textId="77777777" w:rsidR="00206CE1" w:rsidRDefault="00206CE1" w:rsidP="00206CE1">
            <w:pPr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206CE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 xml:space="preserve">5. </w:t>
            </w:r>
            <w:r w:rsidRPr="00206CE1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</w:rPr>
              <w:t>Salesforce Developer Internship.</w:t>
            </w:r>
          </w:p>
          <w:p w14:paraId="459514E0" w14:textId="6E226D46" w:rsidR="0035508C" w:rsidRDefault="0035508C" w:rsidP="0035508C">
            <w:pPr>
              <w:pStyle w:val="Heading2"/>
            </w:pPr>
            <w:r>
              <w:t>Languages</w:t>
            </w:r>
          </w:p>
          <w:p w14:paraId="613CA862" w14:textId="77777777" w:rsidR="0035508C" w:rsidRPr="0035508C" w:rsidRDefault="0035508C" w:rsidP="00355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 xml:space="preserve">• English </w:t>
            </w:r>
          </w:p>
          <w:p w14:paraId="0871D04C" w14:textId="77777777" w:rsidR="0035508C" w:rsidRPr="0035508C" w:rsidRDefault="0035508C" w:rsidP="00355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 xml:space="preserve">• Hindi </w:t>
            </w:r>
          </w:p>
          <w:p w14:paraId="2218CC0B" w14:textId="6F14B507" w:rsidR="0035508C" w:rsidRDefault="0035508C" w:rsidP="00355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>• Telugu</w:t>
            </w:r>
          </w:p>
          <w:p w14:paraId="2EDF98B9" w14:textId="6450F1A8" w:rsidR="0035508C" w:rsidRDefault="0035508C" w:rsidP="0035508C">
            <w:pPr>
              <w:pStyle w:val="Heading2"/>
            </w:pPr>
            <w:r>
              <w:t>Projects</w:t>
            </w:r>
          </w:p>
          <w:p w14:paraId="64273306" w14:textId="77777777" w:rsidR="0035508C" w:rsidRDefault="0035508C" w:rsidP="0035508C">
            <w:pPr>
              <w:pStyle w:val="ListParagraph"/>
              <w:numPr>
                <w:ilvl w:val="0"/>
                <w:numId w:val="3"/>
              </w:numPr>
              <w:ind w:leftChars="0"/>
              <w:rPr>
                <w:b/>
                <w:bCs/>
              </w:rPr>
            </w:pPr>
            <w:r w:rsidRPr="0035508C">
              <w:rPr>
                <w:b/>
                <w:bCs/>
              </w:rPr>
              <w:t xml:space="preserve">Bank Surveillance </w:t>
            </w:r>
          </w:p>
          <w:p w14:paraId="05FD2971" w14:textId="77777777" w:rsidR="00272C1C" w:rsidRDefault="0035508C" w:rsidP="00272C1C">
            <w:pPr>
              <w:pStyle w:val="ListParagraph"/>
              <w:ind w:leftChars="0" w:left="720"/>
              <w:rPr>
                <w:rFonts w:ascii="Times New Roman" w:hAnsi="Times New Roman" w:cs="Times New Roman"/>
                <w:kern w:val="0"/>
                <w:sz w:val="24"/>
                <w:szCs w:val="24"/>
                <w:lang w:eastAsia="ja-JP"/>
              </w:rPr>
            </w:pPr>
            <w:r w:rsidRPr="0035508C">
              <w:t>Using Open cv, Python we made a project to make the manager or the aut</w:t>
            </w:r>
            <w:r>
              <w:t>hori</w:t>
            </w:r>
            <w:r w:rsidRPr="0035508C">
              <w:t xml:space="preserve">zed </w:t>
            </w:r>
            <w:r>
              <w:t xml:space="preserve">person Alter with buzzer sound when </w:t>
            </w:r>
            <w:r w:rsidRPr="0035508C">
              <w:t xml:space="preserve"> </w:t>
            </w:r>
            <w:r>
              <w:t xml:space="preserve"> an una</w:t>
            </w:r>
            <w:r w:rsidR="00272C1C">
              <w:t>ut</w:t>
            </w:r>
            <w:r>
              <w:t>horized person tries to open the c</w:t>
            </w:r>
            <w:r w:rsidR="00272C1C">
              <w:t>locker these is done by capturing the unauthorized person Face using detection.</w:t>
            </w:r>
            <w:r w:rsidRPr="0035508C">
              <w:rPr>
                <w:rFonts w:ascii="Times New Roman" w:hAnsi="Times New Roman" w:cs="Times New Roman"/>
                <w:kern w:val="0"/>
                <w:sz w:val="24"/>
                <w:szCs w:val="24"/>
                <w:lang w:eastAsia="ja-JP"/>
              </w:rPr>
              <w:t xml:space="preserve">  </w:t>
            </w:r>
          </w:p>
          <w:p w14:paraId="35C88497" w14:textId="36D78B06" w:rsidR="00272C1C" w:rsidRPr="00272C1C" w:rsidRDefault="00272C1C" w:rsidP="00272C1C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eastAsia="ja-JP"/>
              </w:rPr>
            </w:pPr>
            <w:r w:rsidRPr="00272C1C">
              <w:rPr>
                <w:b/>
                <w:bCs/>
              </w:rPr>
              <w:t>Food Court</w:t>
            </w:r>
          </w:p>
          <w:p w14:paraId="42EFA6EA" w14:textId="7FBAA13C" w:rsidR="00272C1C" w:rsidRDefault="00272C1C" w:rsidP="00272C1C">
            <w:pPr>
              <w:pStyle w:val="ListParagraph"/>
              <w:ind w:leftChars="0" w:left="720"/>
              <w:rPr>
                <w:sz w:val="22"/>
              </w:rPr>
            </w:pPr>
            <w:r w:rsidRPr="00272C1C">
              <w:rPr>
                <w:sz w:val="22"/>
              </w:rPr>
              <w:t xml:space="preserve"> A web development application for people to order their desired food.</w:t>
            </w:r>
          </w:p>
          <w:p w14:paraId="7FD89859" w14:textId="2DC1FD16" w:rsidR="00272C1C" w:rsidRDefault="00272C1C" w:rsidP="00272C1C">
            <w:pPr>
              <w:pStyle w:val="Heading2"/>
            </w:pPr>
            <w:r>
              <w:t>co-curricular activies</w:t>
            </w:r>
          </w:p>
          <w:p w14:paraId="350E94AF" w14:textId="23434DAF" w:rsidR="00272C1C" w:rsidRPr="00272C1C" w:rsidRDefault="00272C1C" w:rsidP="00272C1C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</w:rPr>
            </w:pPr>
            <w:r w:rsidRPr="00272C1C">
              <w:rPr>
                <w:rFonts w:ascii="Times New Roman" w:hAnsi="Times New Roman" w:cs="Times New Roman"/>
              </w:rPr>
              <w:t xml:space="preserve"> Participated in Dance competition at "MUG</w:t>
            </w:r>
            <w:r w:rsidR="008D3581">
              <w:rPr>
                <w:rFonts w:ascii="Times New Roman" w:hAnsi="Times New Roman" w:cs="Times New Roman"/>
              </w:rPr>
              <w:t>D</w:t>
            </w:r>
            <w:r w:rsidRPr="00272C1C">
              <w:rPr>
                <w:rFonts w:ascii="Times New Roman" w:hAnsi="Times New Roman" w:cs="Times New Roman"/>
              </w:rPr>
              <w:t>HA- 2021” in Ravindra College of Engineering for women.</w:t>
            </w:r>
          </w:p>
          <w:p w14:paraId="1B80BE92" w14:textId="6807F0B0" w:rsidR="00272C1C" w:rsidRPr="00272C1C" w:rsidRDefault="00272C1C" w:rsidP="00272C1C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</w:rPr>
            </w:pPr>
            <w:r w:rsidRPr="00272C1C">
              <w:rPr>
                <w:rFonts w:ascii="Times New Roman" w:hAnsi="Times New Roman" w:cs="Times New Roman"/>
              </w:rPr>
              <w:t xml:space="preserve"> Attended NSS Camp which was based on SWATCH BHARAT. </w:t>
            </w:r>
          </w:p>
          <w:p w14:paraId="6E7500A6" w14:textId="13A98009" w:rsidR="00272C1C" w:rsidRDefault="00272C1C" w:rsidP="00272C1C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</w:rPr>
            </w:pPr>
            <w:r w:rsidRPr="00272C1C">
              <w:rPr>
                <w:rFonts w:ascii="Times New Roman" w:hAnsi="Times New Roman" w:cs="Times New Roman"/>
              </w:rPr>
              <w:t xml:space="preserve"> Participated in Quiz competition at college level.</w:t>
            </w:r>
          </w:p>
          <w:p w14:paraId="59F7C84B" w14:textId="481605B6" w:rsidR="00272C1C" w:rsidRPr="00272C1C" w:rsidRDefault="00272C1C" w:rsidP="00272C1C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Participated </w:t>
            </w:r>
            <w:r w:rsidR="001A507D">
              <w:rPr>
                <w:rFonts w:ascii="Times New Roman" w:hAnsi="Times New Roman" w:cs="Times New Roman"/>
              </w:rPr>
              <w:t>in Quiz competition at APSCHE- Quiz 2023, qualified to the next level.</w:t>
            </w:r>
          </w:p>
          <w:p w14:paraId="585469B7" w14:textId="77777777" w:rsidR="00272C1C" w:rsidRPr="00272C1C" w:rsidRDefault="00272C1C" w:rsidP="00272C1C"/>
          <w:p w14:paraId="71B31FD1" w14:textId="77777777" w:rsidR="00272C1C" w:rsidRPr="00272C1C" w:rsidRDefault="00272C1C" w:rsidP="00272C1C">
            <w:pPr>
              <w:pStyle w:val="ListParagraph"/>
              <w:ind w:leftChars="0" w:left="720"/>
              <w:rPr>
                <w:rFonts w:ascii="Times New Roman" w:hAnsi="Times New Roman" w:cs="Times New Roman"/>
                <w:sz w:val="22"/>
              </w:rPr>
            </w:pPr>
          </w:p>
          <w:p w14:paraId="62191054" w14:textId="2BFC9AB2" w:rsidR="0035508C" w:rsidRPr="0035508C" w:rsidRDefault="0035508C" w:rsidP="0035508C">
            <w:pPr>
              <w:pStyle w:val="ListParagraph"/>
              <w:ind w:leftChars="0" w:left="720"/>
            </w:pPr>
            <w:r w:rsidRPr="0035508C">
              <w:rPr>
                <w:rFonts w:ascii="Times New Roman" w:hAnsi="Times New Roman" w:cs="Times New Roman"/>
                <w:kern w:val="0"/>
                <w:sz w:val="24"/>
                <w:szCs w:val="24"/>
                <w:lang w:eastAsia="ja-JP"/>
              </w:rPr>
              <w:t xml:space="preserve">                                                                                         </w:t>
            </w:r>
          </w:p>
          <w:p w14:paraId="7672D844" w14:textId="3A45B7D7" w:rsidR="0035508C" w:rsidRPr="001A507D" w:rsidRDefault="001A507D" w:rsidP="003550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A507D">
              <w:rPr>
                <w:rFonts w:ascii="Times New Roman" w:hAnsi="Times New Roman" w:cs="Times New Roman"/>
                <w:sz w:val="32"/>
                <w:szCs w:val="32"/>
              </w:rPr>
              <w:t>I hereby declare that the information provided above is true and accurate to the best of my knowledge.</w:t>
            </w:r>
          </w:p>
          <w:p w14:paraId="2AFCF6CE" w14:textId="77777777" w:rsidR="0035508C" w:rsidRPr="00206CE1" w:rsidRDefault="0035508C" w:rsidP="00206CE1">
            <w:pPr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</w:rPr>
            </w:pPr>
          </w:p>
          <w:p w14:paraId="46455DDB" w14:textId="0E3ACCA3" w:rsidR="00206CE1" w:rsidRPr="001A507D" w:rsidRDefault="001A507D" w:rsidP="00206C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A507D">
              <w:rPr>
                <w:rFonts w:ascii="Times New Roman" w:hAnsi="Times New Roman" w:cs="Times New Roman"/>
                <w:sz w:val="32"/>
                <w:szCs w:val="32"/>
              </w:rPr>
              <w:t>Place- Kurnool</w:t>
            </w:r>
          </w:p>
          <w:p w14:paraId="4DE608B2" w14:textId="16DD631C" w:rsidR="001A507D" w:rsidRPr="00206CE1" w:rsidRDefault="001A507D" w:rsidP="00206CE1">
            <w:r w:rsidRPr="001A507D">
              <w:rPr>
                <w:rFonts w:ascii="Times New Roman" w:hAnsi="Times New Roman" w:cs="Times New Roman"/>
                <w:sz w:val="32"/>
                <w:szCs w:val="32"/>
              </w:rPr>
              <w:t>Date - 28-03-2023</w:t>
            </w:r>
          </w:p>
        </w:tc>
      </w:tr>
    </w:tbl>
    <w:p w14:paraId="3C614A62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0571F" w14:textId="77777777" w:rsidR="00E0175F" w:rsidRDefault="00E0175F" w:rsidP="000C45FF">
      <w:r>
        <w:separator/>
      </w:r>
    </w:p>
  </w:endnote>
  <w:endnote w:type="continuationSeparator" w:id="0">
    <w:p w14:paraId="18CE9C21" w14:textId="77777777" w:rsidR="00E0175F" w:rsidRDefault="00E0175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amsungOne 400">
    <w:altName w:val="Calibri"/>
    <w:charset w:val="00"/>
    <w:family w:val="swiss"/>
    <w:pitch w:val="variable"/>
    <w:sig w:usb0="00000001" w:usb1="02000013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0E6D0" w14:textId="77777777" w:rsidR="00E0175F" w:rsidRDefault="00E0175F" w:rsidP="000C45FF">
      <w:r>
        <w:separator/>
      </w:r>
    </w:p>
  </w:footnote>
  <w:footnote w:type="continuationSeparator" w:id="0">
    <w:p w14:paraId="792D2689" w14:textId="77777777" w:rsidR="00E0175F" w:rsidRDefault="00E0175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AC36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702024" wp14:editId="248DF21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F2613"/>
    <w:multiLevelType w:val="hybridMultilevel"/>
    <w:tmpl w:val="2B76B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F7FF0"/>
    <w:multiLevelType w:val="hybridMultilevel"/>
    <w:tmpl w:val="561AB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61BF2"/>
    <w:multiLevelType w:val="hybridMultilevel"/>
    <w:tmpl w:val="931E4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D764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85B487E"/>
    <w:multiLevelType w:val="hybridMultilevel"/>
    <w:tmpl w:val="016042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57D4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F625F26"/>
    <w:multiLevelType w:val="multilevel"/>
    <w:tmpl w:val="2A8219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326470171">
    <w:abstractNumId w:val="4"/>
  </w:num>
  <w:num w:numId="2" w16cid:durableId="304438293">
    <w:abstractNumId w:val="2"/>
  </w:num>
  <w:num w:numId="3" w16cid:durableId="776488021">
    <w:abstractNumId w:val="1"/>
  </w:num>
  <w:num w:numId="4" w16cid:durableId="63647336">
    <w:abstractNumId w:val="0"/>
  </w:num>
  <w:num w:numId="5" w16cid:durableId="1932616092">
    <w:abstractNumId w:val="3"/>
  </w:num>
  <w:num w:numId="6" w16cid:durableId="1954242832">
    <w:abstractNumId w:val="5"/>
  </w:num>
  <w:num w:numId="7" w16cid:durableId="552003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A6"/>
    <w:rsid w:val="00017C2C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507D"/>
    <w:rsid w:val="001A74A5"/>
    <w:rsid w:val="001B2ABD"/>
    <w:rsid w:val="001E0391"/>
    <w:rsid w:val="001E1759"/>
    <w:rsid w:val="001F1ECC"/>
    <w:rsid w:val="00206CE1"/>
    <w:rsid w:val="002252EF"/>
    <w:rsid w:val="002400EB"/>
    <w:rsid w:val="00256CF7"/>
    <w:rsid w:val="00272C1C"/>
    <w:rsid w:val="00281FD5"/>
    <w:rsid w:val="002D5FB7"/>
    <w:rsid w:val="0030481B"/>
    <w:rsid w:val="003156FC"/>
    <w:rsid w:val="003254B5"/>
    <w:rsid w:val="0035508C"/>
    <w:rsid w:val="0037121F"/>
    <w:rsid w:val="003910D8"/>
    <w:rsid w:val="003A6B7D"/>
    <w:rsid w:val="003B06CA"/>
    <w:rsid w:val="004071FC"/>
    <w:rsid w:val="00445947"/>
    <w:rsid w:val="004813B3"/>
    <w:rsid w:val="00496591"/>
    <w:rsid w:val="004B37A6"/>
    <w:rsid w:val="004C63E4"/>
    <w:rsid w:val="004D3011"/>
    <w:rsid w:val="005262AC"/>
    <w:rsid w:val="005E39D5"/>
    <w:rsid w:val="00600670"/>
    <w:rsid w:val="0062123A"/>
    <w:rsid w:val="006277F4"/>
    <w:rsid w:val="00646E75"/>
    <w:rsid w:val="006771D0"/>
    <w:rsid w:val="006E5D13"/>
    <w:rsid w:val="00715FCB"/>
    <w:rsid w:val="00743101"/>
    <w:rsid w:val="00764C9F"/>
    <w:rsid w:val="007775E1"/>
    <w:rsid w:val="007867A0"/>
    <w:rsid w:val="007927F5"/>
    <w:rsid w:val="00802CA0"/>
    <w:rsid w:val="0084396A"/>
    <w:rsid w:val="008D3581"/>
    <w:rsid w:val="00907213"/>
    <w:rsid w:val="009260CD"/>
    <w:rsid w:val="00940A66"/>
    <w:rsid w:val="00946A35"/>
    <w:rsid w:val="00952C25"/>
    <w:rsid w:val="00A01363"/>
    <w:rsid w:val="00A2118D"/>
    <w:rsid w:val="00AD0A50"/>
    <w:rsid w:val="00AD76E2"/>
    <w:rsid w:val="00B12086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0989"/>
    <w:rsid w:val="00D5459D"/>
    <w:rsid w:val="00DA1F4D"/>
    <w:rsid w:val="00DD172A"/>
    <w:rsid w:val="00E0175F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8DD64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6E5D1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kern w:val="2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s.meharazmehai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eharaz-syed-b55bb6207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hraj\AppData\Local\Microsoft\Office\16.0\DTS\en-IN%7b4FE0F05C-7A0B-4D91-8304-4F4680440A9E%7d\%7b00810260-557F-48C7-B837-E825F8AFC3A4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9667814960629929"/>
          <c:y val="2.0202020202020204E-2"/>
          <c:w val="0.70332185039370088"/>
          <c:h val="0.7856358864232880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DBMS</c:v>
                </c:pt>
                <c:pt idx="1">
                  <c:v>HTML</c:v>
                </c:pt>
                <c:pt idx="2">
                  <c:v>Webdevelopment</c:v>
                </c:pt>
                <c:pt idx="3">
                  <c:v>Python</c:v>
                </c:pt>
                <c:pt idx="4">
                  <c:v>C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4C-4533-A26B-08077849B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33860E8AF849D59B0F1AA749B1A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8BE5F-FEB6-4D6B-809A-0912CD6AB911}"/>
      </w:docPartPr>
      <w:docPartBody>
        <w:p w:rsidR="00C35444" w:rsidRDefault="00000000">
          <w:pPr>
            <w:pStyle w:val="BD33860E8AF849D59B0F1AA749B1AB1E"/>
          </w:pPr>
          <w:r w:rsidRPr="00CB0055">
            <w:t>Contact</w:t>
          </w:r>
        </w:p>
      </w:docPartBody>
    </w:docPart>
    <w:docPart>
      <w:docPartPr>
        <w:name w:val="B105CA7D940C4113AF5D9365CC692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9F4C7-1A31-4FA5-9E25-78D1108B4BD3}"/>
      </w:docPartPr>
      <w:docPartBody>
        <w:p w:rsidR="00C35444" w:rsidRDefault="00000000">
          <w:pPr>
            <w:pStyle w:val="B105CA7D940C4113AF5D9365CC6927BB"/>
          </w:pPr>
          <w:r w:rsidRPr="004D3011">
            <w:t>PHONE:</w:t>
          </w:r>
        </w:p>
      </w:docPartBody>
    </w:docPart>
    <w:docPart>
      <w:docPartPr>
        <w:name w:val="A0C00E4E0D584C8F85F57E1F289EF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62E1E-5F08-410F-8ED3-38759D0A4CA0}"/>
      </w:docPartPr>
      <w:docPartBody>
        <w:p w:rsidR="00C35444" w:rsidRDefault="00000000">
          <w:pPr>
            <w:pStyle w:val="A0C00E4E0D584C8F85F57E1F289EF5EF"/>
          </w:pPr>
          <w:r w:rsidRPr="004D3011">
            <w:t>WEBSITE:</w:t>
          </w:r>
        </w:p>
      </w:docPartBody>
    </w:docPart>
    <w:docPart>
      <w:docPartPr>
        <w:name w:val="E059109F17BA49FC9A3102629772C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016E0-C2B2-4532-B813-C02F35400A6D}"/>
      </w:docPartPr>
      <w:docPartBody>
        <w:p w:rsidR="00C35444" w:rsidRDefault="00000000">
          <w:pPr>
            <w:pStyle w:val="E059109F17BA49FC9A3102629772CE51"/>
          </w:pPr>
          <w:r w:rsidRPr="004D3011">
            <w:t>EMAIL:</w:t>
          </w:r>
        </w:p>
      </w:docPartBody>
    </w:docPart>
    <w:docPart>
      <w:docPartPr>
        <w:name w:val="99CD2B28A1CE4172B9D4641EF0622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8239F-DC22-4149-A3BF-933568B2BD9F}"/>
      </w:docPartPr>
      <w:docPartBody>
        <w:p w:rsidR="00C35444" w:rsidRDefault="00000000">
          <w:pPr>
            <w:pStyle w:val="99CD2B28A1CE4172B9D4641EF0622BC7"/>
          </w:pPr>
          <w:r w:rsidRPr="00CB0055">
            <w:t>Hobbies</w:t>
          </w:r>
        </w:p>
      </w:docPartBody>
    </w:docPart>
    <w:docPart>
      <w:docPartPr>
        <w:name w:val="AA532EC0D6174FEDB7EAEDE8DFBCF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50DC6-C61E-4E30-BD50-5935EB671E82}"/>
      </w:docPartPr>
      <w:docPartBody>
        <w:p w:rsidR="00C35444" w:rsidRDefault="00000000">
          <w:pPr>
            <w:pStyle w:val="AA532EC0D6174FEDB7EAEDE8DFBCF61A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amsungOne 400">
    <w:altName w:val="Calibri"/>
    <w:charset w:val="00"/>
    <w:family w:val="swiss"/>
    <w:pitch w:val="variable"/>
    <w:sig w:usb0="00000001" w:usb1="02000013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45"/>
    <w:rsid w:val="00057AAE"/>
    <w:rsid w:val="002742D2"/>
    <w:rsid w:val="00477AE4"/>
    <w:rsid w:val="004F6445"/>
    <w:rsid w:val="00623A97"/>
    <w:rsid w:val="00C3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33860E8AF849D59B0F1AA749B1AB1E">
    <w:name w:val="BD33860E8AF849D59B0F1AA749B1AB1E"/>
  </w:style>
  <w:style w:type="paragraph" w:customStyle="1" w:styleId="B105CA7D940C4113AF5D9365CC6927BB">
    <w:name w:val="B105CA7D940C4113AF5D9365CC6927BB"/>
  </w:style>
  <w:style w:type="paragraph" w:customStyle="1" w:styleId="A0C00E4E0D584C8F85F57E1F289EF5EF">
    <w:name w:val="A0C00E4E0D584C8F85F57E1F289EF5EF"/>
  </w:style>
  <w:style w:type="paragraph" w:customStyle="1" w:styleId="E059109F17BA49FC9A3102629772CE51">
    <w:name w:val="E059109F17BA49FC9A3102629772CE5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9CD2B28A1CE4172B9D4641EF0622BC7">
    <w:name w:val="99CD2B28A1CE4172B9D4641EF0622BC7"/>
  </w:style>
  <w:style w:type="paragraph" w:customStyle="1" w:styleId="AA532EC0D6174FEDB7EAEDE8DFBCF61A">
    <w:name w:val="AA532EC0D6174FEDB7EAEDE8DFBCF61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4F64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{00810260-557F-48C7-B837-E825F8AFC3A4}tf00546271_win32</Template>
  <TotalTime>0</TotalTime>
  <Pages>5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2023-03-04T17:50:00Z</dcterms:created>
  <dcterms:modified xsi:type="dcterms:W3CDTF">2023-04-24T08:34:00Z</dcterms:modified>
</cp:coreProperties>
</file>